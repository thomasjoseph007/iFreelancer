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62B0ACB9" w:rsidR="00EF36A5" w:rsidRPr="00AB4981" w:rsidRDefault="00073E14" w:rsidP="004522B6">
      <w:pPr>
        <w:pStyle w:val="Heading1"/>
      </w:pPr>
      <w:r>
        <w:t>I</w:t>
      </w:r>
      <w:r w:rsidR="004522B6">
        <w:t>Freelancer</w:t>
      </w:r>
    </w:p>
    <w:p w14:paraId="52DA0D1C" w14:textId="18CD07AE" w:rsidR="00EF36A5" w:rsidRPr="00AB4981" w:rsidRDefault="00EF36A5" w:rsidP="00AB4981">
      <w:pPr>
        <w:pStyle w:val="Details"/>
      </w:pPr>
      <w:r w:rsidRPr="00AB4981">
        <w:rPr>
          <w:b/>
        </w:rPr>
        <w:t>Date</w:t>
      </w:r>
      <w:r w:rsidRPr="00AB4981">
        <w:t>:</w:t>
      </w:r>
      <w:r w:rsidR="004522B6">
        <w:t>4-02-2019</w:t>
      </w:r>
    </w:p>
    <w:p w14:paraId="2BB7741E" w14:textId="42F155E7" w:rsidR="00073E14" w:rsidRDefault="00754ABC" w:rsidP="00AB4981">
      <w:pPr>
        <w:pStyle w:val="Details"/>
      </w:pPr>
      <w:r>
        <w:rPr>
          <w:b/>
        </w:rPr>
        <w:t>Guide</w:t>
      </w:r>
      <w:r w:rsidR="00EF36A5" w:rsidRPr="00AB4981">
        <w:t xml:space="preserve">: </w:t>
      </w:r>
      <w:r w:rsidR="00073E14">
        <w:t xml:space="preserve">Sr. Elsin </w:t>
      </w:r>
      <w:proofErr w:type="spellStart"/>
      <w:r w:rsidR="00073E14">
        <w:t>Chakkalackal</w:t>
      </w:r>
      <w:proofErr w:type="spellEnd"/>
      <w:r w:rsidR="00073E14">
        <w:t xml:space="preserve"> S.H</w:t>
      </w:r>
    </w:p>
    <w:p w14:paraId="10C3D4FD" w14:textId="43CEB491" w:rsidR="00A57CE9" w:rsidRDefault="00A57CE9" w:rsidP="00AB4981">
      <w:pPr>
        <w:pStyle w:val="Details"/>
      </w:pPr>
    </w:p>
    <w:p w14:paraId="6BF20387" w14:textId="3E7E3E9D" w:rsidR="00A57CE9" w:rsidRDefault="00A57CE9" w:rsidP="00AB4981">
      <w:pPr>
        <w:pStyle w:val="Details"/>
      </w:pPr>
    </w:p>
    <w:p w14:paraId="445A0B46" w14:textId="77777777" w:rsidR="00073E14" w:rsidRDefault="00A57CE9" w:rsidP="004522B6">
      <w:pPr>
        <w:pStyle w:val="Details"/>
        <w:numPr>
          <w:ilvl w:val="0"/>
          <w:numId w:val="4"/>
        </w:numPr>
      </w:pPr>
      <w:r>
        <w:t>Project Overview?</w:t>
      </w:r>
    </w:p>
    <w:p w14:paraId="6256134E" w14:textId="7DFF407E" w:rsidR="00A57CE9" w:rsidRPr="00073E14" w:rsidRDefault="00073E14" w:rsidP="00073E14">
      <w:pPr>
        <w:pStyle w:val="Details"/>
        <w:ind w:left="720"/>
      </w:pPr>
      <w:r w:rsidRPr="00073E14">
        <w:rPr>
          <w:rFonts w:cs="Times New Roman"/>
          <w:i/>
          <w:szCs w:val="28"/>
        </w:rPr>
        <w:t>I</w:t>
      </w:r>
      <w:r w:rsidR="004522B6" w:rsidRPr="00073E14">
        <w:rPr>
          <w:rFonts w:cs="Times New Roman"/>
          <w:i/>
          <w:szCs w:val="28"/>
        </w:rPr>
        <w:t>Freelancer</w:t>
      </w:r>
      <w:r w:rsidR="004522B6" w:rsidRPr="00073E14">
        <w:rPr>
          <w:rFonts w:cs="Times New Roman"/>
          <w:i/>
          <w:color w:val="000000"/>
          <w:spacing w:val="2"/>
          <w:szCs w:val="28"/>
          <w:bdr w:val="none" w:sz="0" w:space="0" w:color="auto" w:frame="1"/>
          <w:shd w:val="clear" w:color="auto" w:fill="FFFFFF"/>
        </w:rPr>
        <w:t> is a freelance service marketplace designed with entrepreneurs in mind. It is a tool that helps employers find individuals brimming with talent to complete a wide variety of short-term projects</w:t>
      </w:r>
      <w:r w:rsidR="00132CEB" w:rsidRPr="00073E14">
        <w:rPr>
          <w:rFonts w:cs="Times New Roman"/>
          <w:i/>
          <w:color w:val="000000"/>
          <w:spacing w:val="2"/>
          <w:szCs w:val="28"/>
          <w:bdr w:val="none" w:sz="0" w:space="0" w:color="auto" w:frame="1"/>
          <w:shd w:val="clear" w:color="auto" w:fill="FFFFFF"/>
        </w:rPr>
        <w:t>.</w:t>
      </w:r>
    </w:p>
    <w:p w14:paraId="76189B23" w14:textId="77777777" w:rsidR="00A57CE9" w:rsidRPr="00073E14" w:rsidRDefault="00A57CE9" w:rsidP="00A57CE9">
      <w:pPr>
        <w:pStyle w:val="Details"/>
        <w:rPr>
          <w:i/>
          <w:szCs w:val="28"/>
        </w:rPr>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0AA5EF83" w14:textId="3E00C42C" w:rsidR="00132CEB" w:rsidRDefault="00754ABC" w:rsidP="00073E14">
      <w:pPr>
        <w:pStyle w:val="Details"/>
        <w:ind w:left="720"/>
        <w:rPr>
          <w:i/>
        </w:rPr>
      </w:pPr>
      <w:r w:rsidRPr="002569B5">
        <w:rPr>
          <w:i/>
        </w:rPr>
        <w:t xml:space="preserve"> </w:t>
      </w:r>
      <w:r w:rsidR="00132CEB">
        <w:rPr>
          <w:i/>
        </w:rPr>
        <w:t xml:space="preserve">Company can </w:t>
      </w:r>
      <w:r w:rsidR="00752A02">
        <w:rPr>
          <w:i/>
        </w:rPr>
        <w:t>sign up on to this</w:t>
      </w:r>
      <w:r w:rsidR="00132CEB">
        <w:rPr>
          <w:i/>
        </w:rPr>
        <w:t>. They can post their needs or requirements. Whether the company looking for graphic artists, writers, digital marketers, programmers, or other freelancers through this</w:t>
      </w:r>
      <w:r w:rsidR="00752A02">
        <w:rPr>
          <w:i/>
        </w:rPr>
        <w:t>,</w:t>
      </w:r>
      <w:r w:rsidR="00132CEB">
        <w:rPr>
          <w:i/>
        </w:rPr>
        <w:t xml:space="preserve"> company </w:t>
      </w:r>
      <w:r w:rsidR="00752A02">
        <w:rPr>
          <w:i/>
        </w:rPr>
        <w:t xml:space="preserve">can </w:t>
      </w:r>
      <w:r w:rsidR="00132CEB">
        <w:rPr>
          <w:i/>
        </w:rPr>
        <w:t xml:space="preserve">easily find the required one. This online marketplace helps business owners </w:t>
      </w:r>
      <w:r w:rsidR="00752A02">
        <w:rPr>
          <w:i/>
        </w:rPr>
        <w:t xml:space="preserve">to </w:t>
      </w:r>
      <w:r w:rsidR="00132CEB">
        <w:rPr>
          <w:i/>
        </w:rPr>
        <w:t xml:space="preserve">find the best freelance. </w:t>
      </w:r>
    </w:p>
    <w:p w14:paraId="75D871A2" w14:textId="3E729976" w:rsidR="00754ABC" w:rsidRPr="002569B5" w:rsidRDefault="00132CEB" w:rsidP="00754ABC">
      <w:pPr>
        <w:pStyle w:val="Details"/>
        <w:ind w:left="720"/>
        <w:rPr>
          <w:i/>
        </w:rPr>
      </w:pPr>
      <w:r>
        <w:rPr>
          <w:i/>
        </w:rPr>
        <w:t xml:space="preserve"> The freelancers or user can sign up through updating their interests and skills. </w:t>
      </w:r>
      <w:r w:rsidR="00752A02">
        <w:rPr>
          <w:i/>
        </w:rPr>
        <w:t xml:space="preserve">Freelancers can </w:t>
      </w:r>
      <w:r>
        <w:rPr>
          <w:i/>
        </w:rPr>
        <w:t xml:space="preserve">  </w:t>
      </w:r>
      <w:r w:rsidR="00752A02">
        <w:rPr>
          <w:i/>
        </w:rPr>
        <w:t xml:space="preserve">response to the companies post and they can perform bid on it. </w:t>
      </w:r>
      <w:r w:rsidR="003E1863">
        <w:rPr>
          <w:i/>
        </w:rPr>
        <w:t xml:space="preserve">Freelancer can also introduce his/her own works on their timeline, through this the company can directly contact to the freelancer. </w:t>
      </w:r>
      <w:r w:rsidR="003E1863">
        <w:rPr>
          <w:i/>
          <w:color w:val="auto"/>
        </w:rPr>
        <w:t>The application will be having security measures and review systems to keep fraudulent activities away</w:t>
      </w:r>
      <w:r w:rsidR="003E1863">
        <w:rPr>
          <w:i/>
          <w:color w:val="auto"/>
        </w:rPr>
        <w:t>.</w:t>
      </w: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46504695" w:rsidR="00754ABC" w:rsidRPr="002569B5" w:rsidRDefault="003E1863" w:rsidP="00754ABC">
      <w:pPr>
        <w:pStyle w:val="Details"/>
        <w:ind w:left="720"/>
        <w:rPr>
          <w:i/>
        </w:rPr>
      </w:pPr>
      <w:bookmarkStart w:id="0" w:name="_GoBack"/>
      <w:bookmarkEnd w:id="0"/>
      <w:r>
        <w:rPr>
          <w:i/>
        </w:rPr>
        <w:t xml:space="preserve">General public can post a job and freelancers can perform bid on this job. </w:t>
      </w:r>
      <w:r w:rsidR="00754ABC" w:rsidRPr="002569B5">
        <w:rPr>
          <w:i/>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4AC2E8DE" w14:textId="4D7616AA" w:rsidR="00E668A3" w:rsidRPr="003E1863" w:rsidRDefault="00754ABC" w:rsidP="00073E14">
      <w:pPr>
        <w:pStyle w:val="Details"/>
        <w:ind w:left="720"/>
        <w:rPr>
          <w:i/>
        </w:rPr>
      </w:pPr>
      <w:r>
        <w:t xml:space="preserve">   </w:t>
      </w:r>
      <w:r w:rsidR="003E1863">
        <w:rPr>
          <w:i/>
        </w:rPr>
        <w:t>Post a job, payments, bidding, search, admin.</w:t>
      </w: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2DAE6974" w14:textId="291EF85A" w:rsidR="00754ABC" w:rsidRPr="002569B5" w:rsidRDefault="00754ABC" w:rsidP="00754ABC">
      <w:pPr>
        <w:pStyle w:val="Details"/>
        <w:ind w:left="720"/>
        <w:rPr>
          <w:i/>
        </w:rPr>
      </w:pPr>
      <w:r w:rsidRPr="002569B5">
        <w:rPr>
          <w:i/>
        </w:rPr>
        <w:t xml:space="preserve">                  </w:t>
      </w:r>
      <w:r w:rsidR="003E1863">
        <w:rPr>
          <w:i/>
        </w:rPr>
        <w:t xml:space="preserve">Company or person who want to </w:t>
      </w:r>
      <w:r w:rsidR="00E668A3">
        <w:rPr>
          <w:i/>
        </w:rPr>
        <w:t>complete his/her task, freelancer or user and admin.</w:t>
      </w:r>
    </w:p>
    <w:p w14:paraId="12C88FB8" w14:textId="77777777" w:rsidR="00754ABC" w:rsidRDefault="00754ABC" w:rsidP="00754ABC">
      <w:pPr>
        <w:pStyle w:val="Details"/>
        <w:ind w:left="720"/>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15C6230B" w14:textId="4E0B199A" w:rsidR="00754ABC" w:rsidRDefault="00E668A3" w:rsidP="00754ABC">
      <w:pPr>
        <w:pStyle w:val="Details"/>
        <w:ind w:left="720"/>
        <w:rPr>
          <w:i/>
          <w:color w:val="auto"/>
        </w:rPr>
      </w:pPr>
      <w:r>
        <w:rPr>
          <w:i/>
          <w:color w:val="auto"/>
        </w:rPr>
        <w:t>Admin owns the system. He can view and analyze activities. He has the control over other users. He has the authority to review the transactions and take decisions against fraudulent activities</w:t>
      </w:r>
    </w:p>
    <w:p w14:paraId="1AE211C6" w14:textId="77777777" w:rsidR="00E668A3" w:rsidRDefault="00E668A3"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0AC5768E" w14:textId="77777777" w:rsidR="00754ABC" w:rsidRDefault="00754ABC" w:rsidP="00754ABC">
      <w:pPr>
        <w:pStyle w:val="Details"/>
        <w:ind w:left="720"/>
      </w:pPr>
      <w:r>
        <w:t xml:space="preserve">                                      </w:t>
      </w:r>
    </w:p>
    <w:p w14:paraId="49614AD3" w14:textId="3C849A5E" w:rsidR="00754ABC" w:rsidRDefault="00E668A3" w:rsidP="00754ABC">
      <w:pPr>
        <w:pStyle w:val="Details"/>
        <w:ind w:left="720"/>
      </w:pPr>
      <w:r>
        <w:rPr>
          <w:i/>
        </w:rPr>
        <w:t>This system is related to organization. In here, it has combination of business to freelancer and freelancer to business transactions.</w:t>
      </w:r>
    </w:p>
    <w:p w14:paraId="3B78614F" w14:textId="2725A8BF" w:rsidR="00754ABC" w:rsidRDefault="00754ABC" w:rsidP="00754ABC">
      <w:pPr>
        <w:pStyle w:val="Details"/>
        <w:ind w:left="720"/>
      </w:pPr>
    </w:p>
    <w:p w14:paraId="6AC775E9" w14:textId="01035346" w:rsidR="00754ABC" w:rsidRDefault="00754ABC" w:rsidP="00754ABC">
      <w:pPr>
        <w:pStyle w:val="Details"/>
        <w:ind w:left="720"/>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1922E806" w14:textId="6B2BDA63" w:rsidR="00754ABC" w:rsidRDefault="00754ABC" w:rsidP="00754ABC">
      <w:pPr>
        <w:pStyle w:val="Details"/>
        <w:ind w:left="720"/>
      </w:pPr>
    </w:p>
    <w:p w14:paraId="0C65E840" w14:textId="512C2786" w:rsidR="00754ABC" w:rsidRPr="002569B5" w:rsidRDefault="00754ABC" w:rsidP="00754ABC">
      <w:pPr>
        <w:pStyle w:val="Details"/>
        <w:ind w:left="720"/>
        <w:rPr>
          <w:i/>
        </w:rPr>
      </w:pPr>
      <w:r w:rsidRPr="002569B5">
        <w:rPr>
          <w:i/>
        </w:rPr>
        <w:t xml:space="preserve">                                       {response here}</w:t>
      </w:r>
    </w:p>
    <w:p w14:paraId="25F51E9E" w14:textId="4CDD5036" w:rsidR="00754ABC" w:rsidRDefault="00754ABC" w:rsidP="00754ABC">
      <w:pPr>
        <w:pStyle w:val="Details"/>
        <w:ind w:left="720"/>
      </w:pP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7DDB40E4" w14:textId="77777777" w:rsidR="00E668A3" w:rsidRDefault="00E668A3" w:rsidP="00E668A3">
      <w:pPr>
        <w:pStyle w:val="Details"/>
        <w:numPr>
          <w:ilvl w:val="0"/>
          <w:numId w:val="6"/>
        </w:numPr>
        <w:rPr>
          <w:i/>
        </w:rPr>
      </w:pPr>
      <w:r>
        <w:rPr>
          <w:i/>
        </w:rPr>
        <w:t>How do I design a specific social network website?</w:t>
      </w:r>
    </w:p>
    <w:p w14:paraId="5F555EF7" w14:textId="77777777" w:rsidR="00E668A3" w:rsidRDefault="00E668A3" w:rsidP="00E668A3">
      <w:pPr>
        <w:pStyle w:val="Details"/>
        <w:ind w:left="720"/>
      </w:pPr>
      <w:r>
        <w:t>ANS: If you don't know programming or don't want to pay someone to make it for you, there are tons of websites that can dramatically help you--without much programming needed</w:t>
      </w:r>
    </w:p>
    <w:p w14:paraId="6929188C" w14:textId="77777777" w:rsidR="00E668A3" w:rsidRDefault="00E668A3" w:rsidP="00E668A3">
      <w:pPr>
        <w:pStyle w:val="Details"/>
        <w:ind w:left="720"/>
      </w:pPr>
      <w:r>
        <w:t xml:space="preserve"> </w:t>
      </w:r>
    </w:p>
    <w:p w14:paraId="689FA57F" w14:textId="1EF10C4D" w:rsidR="00E668A3" w:rsidRDefault="00E668A3" w:rsidP="00E668A3">
      <w:pPr>
        <w:pStyle w:val="Details"/>
        <w:ind w:left="720"/>
      </w:pPr>
      <w:r>
        <w:t xml:space="preserve">But to truly customize your network, I would recommend starting a website from scratch (or hiring someone). You can learn the basics of making a social-network with </w:t>
      </w:r>
      <w:r>
        <w:t>C#</w:t>
      </w:r>
      <w:r>
        <w:t>, SQL</w:t>
      </w:r>
      <w:r>
        <w:t xml:space="preserve"> Server</w:t>
      </w:r>
      <w:r>
        <w:t>, JavaScript, etc. That way, you'll learn programming in addition to creating the social-network.</w:t>
      </w:r>
    </w:p>
    <w:p w14:paraId="4F9CF5E4" w14:textId="77777777" w:rsidR="00E668A3" w:rsidRDefault="00E668A3" w:rsidP="00E668A3">
      <w:pPr>
        <w:pStyle w:val="Details"/>
        <w:ind w:left="720"/>
      </w:pPr>
    </w:p>
    <w:p w14:paraId="5392163A" w14:textId="174770E7" w:rsidR="00E668A3" w:rsidRDefault="00E668A3" w:rsidP="00E668A3">
      <w:pPr>
        <w:pStyle w:val="Details"/>
        <w:ind w:left="720"/>
      </w:pPr>
      <w:r>
        <w:t>And the business is the hard part, not creating the website part</w:t>
      </w:r>
      <w:r>
        <w:t>…</w:t>
      </w:r>
      <w:r>
        <w:t xml:space="preserve"> </w:t>
      </w:r>
    </w:p>
    <w:p w14:paraId="07F41BE8" w14:textId="75CEAF51" w:rsidR="000D2852" w:rsidRDefault="000D2852" w:rsidP="000D2852">
      <w:pPr>
        <w:pStyle w:val="Details"/>
        <w:numPr>
          <w:ilvl w:val="0"/>
          <w:numId w:val="6"/>
        </w:numPr>
      </w:pPr>
      <w:r>
        <w:t xml:space="preserve">What are the steps on making a </w:t>
      </w:r>
      <w:r>
        <w:t>freelancer</w:t>
      </w:r>
      <w:r>
        <w:t xml:space="preserve"> website?</w:t>
      </w:r>
    </w:p>
    <w:p w14:paraId="3ADF3C6B" w14:textId="77777777" w:rsidR="000D2852" w:rsidRDefault="000D2852" w:rsidP="000D2852">
      <w:pPr>
        <w:pStyle w:val="Details"/>
        <w:ind w:left="720"/>
      </w:pPr>
      <w:r>
        <w:t xml:space="preserve">ANS: Don't start out building a social network. The network effect existing social networks have made it near impossible for them to leave. </w:t>
      </w:r>
    </w:p>
    <w:p w14:paraId="211DA3FF" w14:textId="77777777" w:rsidR="000D2852" w:rsidRDefault="000D2852" w:rsidP="000D2852">
      <w:pPr>
        <w:pStyle w:val="Details"/>
        <w:ind w:left="720"/>
      </w:pPr>
    </w:p>
    <w:p w14:paraId="09294049" w14:textId="77777777" w:rsidR="000D2852" w:rsidRDefault="000D2852" w:rsidP="000D2852">
      <w:pPr>
        <w:pStyle w:val="Details"/>
        <w:ind w:left="720"/>
      </w:pPr>
      <w:r>
        <w:lastRenderedPageBreak/>
        <w:t xml:space="preserve">Instead, build a solution that people want to use every day. </w:t>
      </w:r>
    </w:p>
    <w:p w14:paraId="0E93F169" w14:textId="77777777" w:rsidR="000D2852" w:rsidRDefault="000D2852" w:rsidP="000D2852">
      <w:pPr>
        <w:pStyle w:val="Details"/>
        <w:ind w:left="720"/>
      </w:pPr>
    </w:p>
    <w:p w14:paraId="5CA10828" w14:textId="0B1887D5" w:rsidR="000D2852" w:rsidRDefault="000D2852" w:rsidP="000D2852">
      <w:pPr>
        <w:pStyle w:val="Details"/>
        <w:ind w:left="720"/>
      </w:pPr>
      <w:r>
        <w:t xml:space="preserve">As people come back to your site daily, build tools to let them </w:t>
      </w:r>
      <w:r>
        <w:t>post their requirements or can contact each other as per interest</w:t>
      </w:r>
      <w:r>
        <w:t xml:space="preserve">. That's the beginning of a community. </w:t>
      </w:r>
    </w:p>
    <w:p w14:paraId="28C2DD85" w14:textId="77777777" w:rsidR="000D2852" w:rsidRDefault="000D2852" w:rsidP="000D2852">
      <w:pPr>
        <w:pStyle w:val="Details"/>
        <w:ind w:left="720"/>
      </w:pPr>
    </w:p>
    <w:p w14:paraId="56B8FBE0" w14:textId="41CD4876" w:rsidR="000D2852" w:rsidRDefault="000D2852" w:rsidP="000D2852">
      <w:pPr>
        <w:pStyle w:val="Details"/>
        <w:ind w:left="720"/>
      </w:pPr>
      <w:r>
        <w:t>Then let them setup a profile, and give them ways to connect with each other.</w:t>
      </w:r>
    </w:p>
    <w:p w14:paraId="11A3A1EF" w14:textId="77777777" w:rsidR="000D2852" w:rsidRDefault="000D2852" w:rsidP="000D2852">
      <w:pPr>
        <w:pStyle w:val="Details"/>
        <w:ind w:left="720"/>
      </w:pPr>
    </w:p>
    <w:p w14:paraId="4D881455" w14:textId="1E7D200C" w:rsidR="000D2852" w:rsidRDefault="000D2852" w:rsidP="000D2852">
      <w:pPr>
        <w:pStyle w:val="Details"/>
        <w:ind w:left="720"/>
      </w:pPr>
      <w:r>
        <w:t>As for the technical bits, use open source solutions like</w:t>
      </w:r>
      <w:r>
        <w:t xml:space="preserve"> C#</w:t>
      </w:r>
      <w:r>
        <w:t xml:space="preserve"> and SQL </w:t>
      </w:r>
      <w:r>
        <w:t xml:space="preserve">Server </w:t>
      </w:r>
      <w:r>
        <w:t xml:space="preserve">to start. Down the road you'll change them, but they will get you going in the beginning. </w:t>
      </w:r>
    </w:p>
    <w:p w14:paraId="7880D7CB" w14:textId="77777777" w:rsidR="000D2852" w:rsidRDefault="000D2852" w:rsidP="000D2852">
      <w:pPr>
        <w:pStyle w:val="Details"/>
        <w:ind w:left="720"/>
      </w:pPr>
    </w:p>
    <w:p w14:paraId="01E37B90" w14:textId="77777777" w:rsidR="000D2852" w:rsidRDefault="000D2852" w:rsidP="000D2852">
      <w:pPr>
        <w:pStyle w:val="Details"/>
        <w:ind w:left="720"/>
      </w:pPr>
      <w:r>
        <w:t>Don't hire a dev to build it. Find a co-founder, or learn programming yourself. Chances are your idea will pivot a few times, and you don't want to pay someone to makes changes all the time.</w:t>
      </w:r>
    </w:p>
    <w:p w14:paraId="688BDC5F" w14:textId="5A150099" w:rsidR="00754ABC" w:rsidRPr="002569B5" w:rsidRDefault="00754ABC" w:rsidP="00E668A3">
      <w:pPr>
        <w:pStyle w:val="Details"/>
        <w:ind w:left="1080"/>
        <w:rPr>
          <w:i/>
        </w:rPr>
      </w:pPr>
    </w:p>
    <w:p w14:paraId="5286B2CC" w14:textId="7EBDF913" w:rsidR="00515637" w:rsidRDefault="00515637" w:rsidP="00515637">
      <w:pPr>
        <w:pStyle w:val="Details"/>
        <w:numPr>
          <w:ilvl w:val="0"/>
          <w:numId w:val="6"/>
        </w:numPr>
      </w:pPr>
      <w:r>
        <w:t xml:space="preserve">What are future trends in </w:t>
      </w:r>
      <w:r>
        <w:t>freelancer</w:t>
      </w:r>
      <w:r>
        <w:t xml:space="preserve"> services?</w:t>
      </w:r>
    </w:p>
    <w:p w14:paraId="5355DFBF" w14:textId="08CAB350" w:rsidR="00A57CE9" w:rsidRDefault="00515637" w:rsidP="00515637">
      <w:pPr>
        <w:pStyle w:val="Details"/>
        <w:ind w:left="720"/>
      </w:pPr>
      <w:r>
        <w:t xml:space="preserve">ANS: </w:t>
      </w:r>
      <w:r>
        <w:t>Freelancer</w:t>
      </w:r>
      <w:r>
        <w:t xml:space="preserve"> services are growing day by day. It included several new features that helped </w:t>
      </w:r>
      <w:r>
        <w:t>both companies and freelancers to choose the right ones through right decisions. In here, they can chat each other as their interest.</w:t>
      </w:r>
    </w:p>
    <w:p w14:paraId="634DC7B9" w14:textId="3F2CAB8E" w:rsidR="00515637" w:rsidRDefault="00515637" w:rsidP="00515637">
      <w:pPr>
        <w:pStyle w:val="Details"/>
        <w:ind w:left="720"/>
      </w:pPr>
    </w:p>
    <w:p w14:paraId="350E5DF5" w14:textId="50310173" w:rsidR="00515637" w:rsidRDefault="00515637" w:rsidP="00515637">
      <w:pPr>
        <w:pStyle w:val="Details"/>
        <w:numPr>
          <w:ilvl w:val="0"/>
          <w:numId w:val="6"/>
        </w:numPr>
      </w:pPr>
      <w:r>
        <w:t xml:space="preserve">Key characteristics of </w:t>
      </w:r>
      <w:r>
        <w:t>freelancer</w:t>
      </w:r>
      <w:r>
        <w:t xml:space="preserve"> applications</w:t>
      </w:r>
    </w:p>
    <w:p w14:paraId="2FBE3616" w14:textId="77777777" w:rsidR="00515637" w:rsidRPr="00515637" w:rsidRDefault="00515637" w:rsidP="00515637">
      <w:pPr>
        <w:pStyle w:val="Details"/>
        <w:ind w:left="720"/>
        <w:rPr>
          <w:szCs w:val="28"/>
        </w:rPr>
      </w:pPr>
    </w:p>
    <w:p w14:paraId="62F718A7" w14:textId="16C40BCF" w:rsidR="00515637" w:rsidRDefault="00515637" w:rsidP="00515637">
      <w:pPr>
        <w:pStyle w:val="Details"/>
        <w:ind w:left="1080"/>
        <w:jc w:val="both"/>
        <w:rPr>
          <w:bdr w:val="none" w:sz="0" w:space="0" w:color="auto" w:frame="1"/>
        </w:rPr>
      </w:pPr>
      <w:r w:rsidRPr="00515637">
        <w:rPr>
          <w:b/>
          <w:bCs/>
          <w:bdr w:val="none" w:sz="0" w:space="0" w:color="auto" w:frame="1"/>
        </w:rPr>
        <w:t>Fuss-Free Recruitment Solutions. </w:t>
      </w:r>
      <w:r w:rsidRPr="00515637">
        <w:rPr>
          <w:bdr w:val="none" w:sz="0" w:space="0" w:color="auto" w:frame="1"/>
        </w:rPr>
        <w:t>Using Freelancer</w:t>
      </w:r>
      <w:r>
        <w:rPr>
          <w:bdr w:val="none" w:sz="0" w:space="0" w:color="auto" w:frame="1"/>
        </w:rPr>
        <w:t xml:space="preserve"> </w:t>
      </w:r>
      <w:proofErr w:type="gramStart"/>
      <w:r>
        <w:rPr>
          <w:bdr w:val="none" w:sz="0" w:space="0" w:color="auto" w:frame="1"/>
        </w:rPr>
        <w:t>websites</w:t>
      </w:r>
      <w:proofErr w:type="gramEnd"/>
      <w:r w:rsidRPr="00515637">
        <w:rPr>
          <w:bdr w:val="none" w:sz="0" w:space="0" w:color="auto" w:frame="1"/>
        </w:rPr>
        <w:t xml:space="preserve"> you can browse through the registered talents according to their skill set and proficiency level as well as check out their portfolio to determine who to hire. All you have to do is post whatever job you need accomplished and you’ll be flooded with competitive freelance bids in a few minutes. Alternatively, freelancers using the application can reach out to sellers to bid for the projects that they want to work on.</w:t>
      </w:r>
    </w:p>
    <w:p w14:paraId="7E26E3C9" w14:textId="77777777" w:rsidR="00515637" w:rsidRPr="00515637" w:rsidRDefault="00515637" w:rsidP="00515637">
      <w:pPr>
        <w:pStyle w:val="Details"/>
        <w:ind w:left="1080"/>
        <w:jc w:val="both"/>
      </w:pPr>
    </w:p>
    <w:p w14:paraId="3C79BC19" w14:textId="58546610" w:rsidR="00515637" w:rsidRDefault="00515637" w:rsidP="00515637">
      <w:pPr>
        <w:pStyle w:val="Details"/>
        <w:ind w:left="1080"/>
        <w:rPr>
          <w:bdr w:val="none" w:sz="0" w:space="0" w:color="auto" w:frame="1"/>
        </w:rPr>
      </w:pPr>
      <w:r>
        <w:rPr>
          <w:b/>
          <w:bCs/>
          <w:bdr w:val="none" w:sz="0" w:space="0" w:color="auto" w:frame="1"/>
        </w:rPr>
        <w:t>Safe and Secure Payments. </w:t>
      </w:r>
      <w:r>
        <w:rPr>
          <w:bdr w:val="none" w:sz="0" w:space="0" w:color="auto" w:frame="1"/>
        </w:rPr>
        <w:t xml:space="preserve">This platform uses a milestone payment system that offers protection for all users of the site. It guarantees freelancers that the payment for their work is available and ready for release while employers are assured that the payment will only be </w:t>
      </w:r>
      <w:r>
        <w:rPr>
          <w:bdr w:val="none" w:sz="0" w:space="0" w:color="auto" w:frame="1"/>
        </w:rPr>
        <w:lastRenderedPageBreak/>
        <w:t>released if they are satisfied with the outputs submitted to them. What’s more is that you only pay upon 100% completion of the work.</w:t>
      </w:r>
    </w:p>
    <w:p w14:paraId="38DC49AE" w14:textId="77777777" w:rsidR="00515637" w:rsidRDefault="00515637" w:rsidP="00515637">
      <w:pPr>
        <w:pStyle w:val="Details"/>
        <w:ind w:left="1080"/>
      </w:pPr>
    </w:p>
    <w:p w14:paraId="2531E778" w14:textId="47363A7C" w:rsidR="00515637" w:rsidRDefault="00515637" w:rsidP="00515637">
      <w:pPr>
        <w:pStyle w:val="Details"/>
        <w:ind w:left="1080"/>
      </w:pPr>
      <w:r>
        <w:rPr>
          <w:b/>
          <w:bCs/>
          <w:bdr w:val="none" w:sz="0" w:space="0" w:color="auto" w:frame="1"/>
        </w:rPr>
        <w:t>Easy Progress Monitoring</w:t>
      </w:r>
      <w:r>
        <w:rPr>
          <w:bdr w:val="none" w:sz="0" w:space="0" w:color="auto" w:frame="1"/>
        </w:rPr>
        <w:t xml:space="preserve"> its users to know what is going on with your project at any given time. This is why their desktop app allows users to monitor the hours spent on a job, get in touch with buyers and sellers, share information, as well as check on the progress of the project. Using its live chat feature, you can easily get updates from your freelancers. This also applies to users who are on the field as the platform comes with a mobile app and time tracker</w:t>
      </w:r>
    </w:p>
    <w:p w14:paraId="58F18ECC" w14:textId="066E9113" w:rsidR="00A57CE9" w:rsidRDefault="00A57CE9" w:rsidP="00A57CE9">
      <w:pPr>
        <w:pStyle w:val="Details"/>
      </w:pPr>
    </w:p>
    <w:p w14:paraId="73960C3D" w14:textId="77777777" w:rsidR="000B1A8C" w:rsidRDefault="000B1A8C" w:rsidP="000B1A8C">
      <w:pPr>
        <w:pStyle w:val="Details"/>
        <w:numPr>
          <w:ilvl w:val="0"/>
          <w:numId w:val="6"/>
        </w:numPr>
      </w:pPr>
      <w:r>
        <w:t>How do I choose a database for my social network?</w:t>
      </w:r>
    </w:p>
    <w:p w14:paraId="5E607B1E" w14:textId="589999A0" w:rsidR="000B1A8C" w:rsidRDefault="000B1A8C" w:rsidP="000B1A8C">
      <w:pPr>
        <w:pStyle w:val="Details"/>
        <w:ind w:left="720"/>
      </w:pPr>
      <w:r>
        <w:t xml:space="preserve">ANS: My own personal and not so humble opinion is that you should really understand relational databases before choosing something that is not a relational database. Really spend some time understanding relational algebra, learn how to normalize data properly and understand the individual components of ACID and how they work together. These are the core building blocks of storing structured information, they're not some wildly advanced </w:t>
      </w:r>
      <w:r>
        <w:t>farfetched</w:t>
      </w:r>
      <w:r>
        <w:t xml:space="preserve"> ideas relegated only to the minds of scientists. </w:t>
      </w:r>
    </w:p>
    <w:p w14:paraId="36600A96" w14:textId="77777777" w:rsidR="000B1A8C" w:rsidRDefault="000B1A8C" w:rsidP="000B1A8C">
      <w:pPr>
        <w:pStyle w:val="Details"/>
        <w:ind w:left="720"/>
      </w:pPr>
    </w:p>
    <w:p w14:paraId="1D82EA6C" w14:textId="77777777" w:rsidR="000B1A8C" w:rsidRDefault="000B1A8C" w:rsidP="000B1A8C">
      <w:pPr>
        <w:pStyle w:val="Details"/>
        <w:ind w:left="720"/>
      </w:pPr>
      <w:r>
        <w:t>Once you know and understand relational databases, you might find that, for a particular use case, their constraints are unnecessary. You might say to yourself, "hell, I don't need to know that my data is reliable or correct!" At that time, you can begin to look for other options, there are certainly some nice ones out there.</w:t>
      </w:r>
    </w:p>
    <w:p w14:paraId="4267E11D" w14:textId="77777777" w:rsidR="000B1A8C" w:rsidRDefault="000B1A8C" w:rsidP="000B1A8C">
      <w:pPr>
        <w:pStyle w:val="Details"/>
        <w:ind w:left="720"/>
      </w:pPr>
    </w:p>
    <w:p w14:paraId="2633F200" w14:textId="17A78750" w:rsidR="000B1A8C" w:rsidRDefault="000B1A8C" w:rsidP="000B1A8C">
      <w:pPr>
        <w:pStyle w:val="Details"/>
        <w:ind w:left="720"/>
      </w:pPr>
      <w:r>
        <w:t xml:space="preserve">Postgres or </w:t>
      </w:r>
      <w:r>
        <w:t>SQL Server</w:t>
      </w:r>
      <w:r>
        <w:t xml:space="preserve"> are both fine relational options, they're both really easy to use with rails, you'll be able to get up and running without being a master of relational data management, and you might learn something useful along the way, plus they're both options in RDS, which means you won't have to keep them running yourself.</w:t>
      </w:r>
    </w:p>
    <w:p w14:paraId="10FEC907" w14:textId="1972D787" w:rsidR="000B1A8C" w:rsidRDefault="000B1A8C" w:rsidP="000B1A8C">
      <w:pPr>
        <w:pStyle w:val="Details"/>
        <w:ind w:left="720"/>
      </w:pPr>
    </w:p>
    <w:p w14:paraId="65C3228B" w14:textId="77777777" w:rsidR="000B1A8C" w:rsidRDefault="000B1A8C" w:rsidP="000B1A8C">
      <w:pPr>
        <w:pStyle w:val="Details"/>
        <w:ind w:left="720"/>
      </w:pPr>
    </w:p>
    <w:p w14:paraId="6E85A8C6" w14:textId="0C2CD484" w:rsidR="000B1A8C" w:rsidRDefault="000B1A8C" w:rsidP="000B1A8C">
      <w:pPr>
        <w:pStyle w:val="Details"/>
        <w:numPr>
          <w:ilvl w:val="0"/>
          <w:numId w:val="6"/>
        </w:numPr>
      </w:pPr>
      <w:r>
        <w:t xml:space="preserve">How are online </w:t>
      </w:r>
      <w:r>
        <w:t>freelancer websites</w:t>
      </w:r>
      <w:r>
        <w:t xml:space="preserve"> generating profit?</w:t>
      </w:r>
    </w:p>
    <w:p w14:paraId="18A8B8A1" w14:textId="77777777" w:rsidR="000B1A8C" w:rsidRDefault="000B1A8C" w:rsidP="000B1A8C">
      <w:pPr>
        <w:pStyle w:val="Details"/>
        <w:ind w:left="720"/>
      </w:pPr>
      <w:r>
        <w:t>ANS: Online marketplaces employ fairly simple monetization models early on, usually in the form of</w:t>
      </w:r>
    </w:p>
    <w:p w14:paraId="1BBFC657" w14:textId="77777777" w:rsidR="000B1A8C" w:rsidRDefault="000B1A8C" w:rsidP="000B1A8C">
      <w:pPr>
        <w:pStyle w:val="Details"/>
        <w:ind w:left="720"/>
      </w:pPr>
    </w:p>
    <w:p w14:paraId="2728C6E2" w14:textId="77777777" w:rsidR="000B1A8C" w:rsidRDefault="000B1A8C" w:rsidP="000B1A8C">
      <w:pPr>
        <w:pStyle w:val="Details"/>
        <w:ind w:left="720"/>
      </w:pPr>
      <w:r>
        <w:lastRenderedPageBreak/>
        <w:t>transaction fees/commissions - flat fee or percentage of sale</w:t>
      </w:r>
    </w:p>
    <w:p w14:paraId="62628652" w14:textId="77777777" w:rsidR="000B1A8C" w:rsidRDefault="000B1A8C" w:rsidP="000B1A8C">
      <w:pPr>
        <w:pStyle w:val="Details"/>
        <w:ind w:left="720"/>
      </w:pPr>
      <w:r>
        <w:t>listing fees - fees for new listings, common for classified ad platforms</w:t>
      </w:r>
    </w:p>
    <w:p w14:paraId="78C7D6CC" w14:textId="1ADFBC46" w:rsidR="000B1A8C" w:rsidRDefault="000B1A8C" w:rsidP="000B1A8C">
      <w:pPr>
        <w:pStyle w:val="Details"/>
        <w:ind w:left="720"/>
      </w:pPr>
      <w:r>
        <w:t xml:space="preserve">membership or subscription fees - when you are sure your marketplace warrants repeat transactions </w:t>
      </w:r>
      <w:proofErr w:type="spellStart"/>
      <w:r>
        <w:t>E</w:t>
      </w:r>
      <w:r>
        <w:t>g.</w:t>
      </w:r>
      <w:proofErr w:type="spellEnd"/>
      <w:r>
        <w:t xml:space="preserve"> dating sites</w:t>
      </w:r>
    </w:p>
    <w:p w14:paraId="2588363D" w14:textId="77777777" w:rsidR="000B1A8C" w:rsidRDefault="000B1A8C" w:rsidP="000B1A8C">
      <w:pPr>
        <w:pStyle w:val="Details"/>
        <w:ind w:left="720"/>
      </w:pPr>
      <w:r>
        <w:t>freemiums - marketplace’s core offering may be free to use, but premium feature sets come at an additional cost</w:t>
      </w:r>
    </w:p>
    <w:p w14:paraId="75958BD0" w14:textId="72F8767F" w:rsidR="000B1A8C" w:rsidRPr="00250A26" w:rsidRDefault="000B1A8C" w:rsidP="000B1A8C">
      <w:pPr>
        <w:pStyle w:val="Details"/>
        <w:ind w:left="720"/>
      </w:pPr>
      <w:r>
        <w:t xml:space="preserve">ads &amp; featured listings - allowing greater visibility of seller or products at a </w:t>
      </w:r>
      <w:r w:rsidRPr="00250A26">
        <w:t>fee</w:t>
      </w:r>
      <w:r w:rsidRPr="00250A26">
        <w:t>.</w:t>
      </w:r>
    </w:p>
    <w:p w14:paraId="022A94F5" w14:textId="11E6D001" w:rsidR="000B1A8C" w:rsidRPr="00250A26" w:rsidRDefault="000B1A8C" w:rsidP="000B1A8C">
      <w:pPr>
        <w:pStyle w:val="Details"/>
        <w:numPr>
          <w:ilvl w:val="0"/>
          <w:numId w:val="6"/>
        </w:numPr>
      </w:pPr>
      <w:r w:rsidRPr="00250A26">
        <w:t>Wh</w:t>
      </w:r>
      <w:r w:rsidRPr="00250A26">
        <w:t>ich are the major freelancer websites?</w:t>
      </w:r>
    </w:p>
    <w:p w14:paraId="5EC66E7C" w14:textId="219BF3D0" w:rsidR="00250A26" w:rsidRDefault="00250A26" w:rsidP="00250A26">
      <w:pPr>
        <w:pStyle w:val="Details"/>
        <w:ind w:left="1440"/>
        <w:rPr>
          <w:rFonts w:cs="Arial"/>
          <w:color w:val="000000"/>
          <w:spacing w:val="2"/>
          <w:szCs w:val="28"/>
          <w:bdr w:val="none" w:sz="0" w:space="0" w:color="auto" w:frame="1"/>
          <w:shd w:val="clear" w:color="auto" w:fill="FFFFFF"/>
        </w:rPr>
      </w:pPr>
      <w:r w:rsidRPr="00250A26">
        <w:rPr>
          <w:b/>
        </w:rPr>
        <w:t>Fiverr:</w:t>
      </w:r>
      <w:r w:rsidRPr="00250A26">
        <w:t xml:space="preserve"> </w:t>
      </w:r>
      <w:r w:rsidRPr="00250A26">
        <w:rPr>
          <w:rFonts w:cs="Arial"/>
          <w:color w:val="000000"/>
          <w:spacing w:val="2"/>
          <w:szCs w:val="28"/>
          <w:bdr w:val="none" w:sz="0" w:space="0" w:color="auto" w:frame="1"/>
          <w:shd w:val="clear" w:color="auto" w:fill="FFFFFF"/>
        </w:rPr>
        <w:t>is a freelance service marketplace designed with entrepreneurs in mind. It is a tool that helps employers find individuals brimming with talent to complete a wide variety of short-term projects. Whether you are looking for graphic artists, writers, digital marketers, programmers, or other freelancers, employers will surely find affordable and skillful talents using this platform.</w:t>
      </w:r>
    </w:p>
    <w:p w14:paraId="76E526DC" w14:textId="5010BDE2" w:rsidR="00250A26" w:rsidRDefault="00250A26" w:rsidP="00250A26">
      <w:pPr>
        <w:pStyle w:val="Details"/>
        <w:ind w:left="1440"/>
        <w:rPr>
          <w:szCs w:val="28"/>
        </w:rPr>
      </w:pPr>
    </w:p>
    <w:p w14:paraId="2D515999" w14:textId="4F88542A" w:rsidR="00250A26" w:rsidRDefault="00250A26" w:rsidP="00250A26">
      <w:pPr>
        <w:pStyle w:val="Details"/>
        <w:ind w:left="1440"/>
        <w:rPr>
          <w:rFonts w:cs="Arial"/>
          <w:color w:val="000000"/>
          <w:spacing w:val="2"/>
          <w:szCs w:val="28"/>
          <w:bdr w:val="none" w:sz="0" w:space="0" w:color="auto" w:frame="1"/>
          <w:shd w:val="clear" w:color="auto" w:fill="FFFFFF"/>
        </w:rPr>
      </w:pPr>
      <w:r w:rsidRPr="00250A26">
        <w:rPr>
          <w:b/>
          <w:szCs w:val="28"/>
        </w:rPr>
        <w:t>Upwork</w:t>
      </w:r>
      <w:r w:rsidRPr="00250A26">
        <w:rPr>
          <w:rFonts w:cs="Arial"/>
          <w:color w:val="000000"/>
          <w:spacing w:val="2"/>
          <w:szCs w:val="28"/>
          <w:bdr w:val="none" w:sz="0" w:space="0" w:color="auto" w:frame="1"/>
          <w:shd w:val="clear" w:color="auto" w:fill="FFFFFF"/>
        </w:rPr>
        <w:t> is a cloud-based freelance platform known for having the largest pool of employers and job finders. Perfect for businesses of all sizes and freelancers with different skill levels, this application allows users to easily sift through available listings per their needs. It also has features that detect potentially fake employers or employees to protect the integrity of legitimate users.</w:t>
      </w:r>
    </w:p>
    <w:p w14:paraId="3C11A773" w14:textId="77777777" w:rsidR="00250A26" w:rsidRPr="00250A26" w:rsidRDefault="00250A26" w:rsidP="00250A26">
      <w:pPr>
        <w:pStyle w:val="Details"/>
        <w:ind w:left="1440"/>
        <w:rPr>
          <w:szCs w:val="28"/>
        </w:rPr>
      </w:pPr>
    </w:p>
    <w:p w14:paraId="40E6E24B" w14:textId="31F999A6" w:rsidR="000B1A8C" w:rsidRPr="00250A26" w:rsidRDefault="00250A26" w:rsidP="00250A26">
      <w:pPr>
        <w:pStyle w:val="Details"/>
        <w:ind w:left="1440"/>
        <w:rPr>
          <w:szCs w:val="28"/>
        </w:rPr>
      </w:pPr>
      <w:r w:rsidRPr="00250A26">
        <w:rPr>
          <w:rFonts w:cs="Arial"/>
          <w:b/>
          <w:color w:val="000000"/>
          <w:spacing w:val="2"/>
          <w:szCs w:val="28"/>
          <w:bdr w:val="none" w:sz="0" w:space="0" w:color="auto" w:frame="1"/>
          <w:shd w:val="clear" w:color="auto" w:fill="FFFFFF"/>
        </w:rPr>
        <w:t>Freelancer.com</w:t>
      </w:r>
      <w:r w:rsidRPr="00250A26">
        <w:rPr>
          <w:rFonts w:cs="Arial"/>
          <w:color w:val="000000"/>
          <w:spacing w:val="2"/>
          <w:szCs w:val="28"/>
          <w:bdr w:val="none" w:sz="0" w:space="0" w:color="auto" w:frame="1"/>
          <w:shd w:val="clear" w:color="auto" w:fill="FFFFFF"/>
        </w:rPr>
        <w:t> is a freelance service marketplace and crowdsourcing platform connecting millions of sellers and buyers in over 247 countries. Offering custom plans that let you utilize basic and advanced tools depending on what your operations require, this application is trusted by employers and job finders in different technical, professional, and creative fields.</w:t>
      </w:r>
    </w:p>
    <w:p w14:paraId="5AC03A33" w14:textId="0C51B89A" w:rsidR="000B1A8C" w:rsidRDefault="000B1A8C" w:rsidP="00250A26">
      <w:pPr>
        <w:pStyle w:val="Details"/>
        <w:ind w:left="1440"/>
        <w:rPr>
          <w:szCs w:val="28"/>
        </w:rPr>
      </w:pPr>
    </w:p>
    <w:p w14:paraId="3623ACE9" w14:textId="07BF0067" w:rsidR="00250A26" w:rsidRDefault="00250A26" w:rsidP="00250A26">
      <w:pPr>
        <w:pStyle w:val="Details"/>
        <w:ind w:left="1440"/>
        <w:rPr>
          <w:rFonts w:cs="Arial"/>
          <w:color w:val="000000"/>
          <w:spacing w:val="2"/>
          <w:szCs w:val="28"/>
          <w:bdr w:val="none" w:sz="0" w:space="0" w:color="auto" w:frame="1"/>
          <w:shd w:val="clear" w:color="auto" w:fill="FFFFFF"/>
        </w:rPr>
      </w:pPr>
      <w:proofErr w:type="spellStart"/>
      <w:r w:rsidRPr="00250A26">
        <w:rPr>
          <w:rFonts w:cs="Arial"/>
          <w:b/>
          <w:color w:val="000000"/>
          <w:spacing w:val="2"/>
          <w:szCs w:val="28"/>
          <w:bdr w:val="none" w:sz="0" w:space="0" w:color="auto" w:frame="1"/>
          <w:shd w:val="clear" w:color="auto" w:fill="FFFFFF"/>
        </w:rPr>
        <w:t>Totpal</w:t>
      </w:r>
      <w:proofErr w:type="spellEnd"/>
      <w:r w:rsidRPr="00250A26">
        <w:rPr>
          <w:rFonts w:cs="Arial"/>
          <w:color w:val="000000"/>
          <w:spacing w:val="2"/>
          <w:szCs w:val="28"/>
          <w:bdr w:val="none" w:sz="0" w:space="0" w:color="auto" w:frame="1"/>
          <w:shd w:val="clear" w:color="auto" w:fill="FFFFFF"/>
        </w:rPr>
        <w:t xml:space="preserve"> was designed to provide companies with designers, finance experts and software developers who are not only highly fluent in English but are also part of the top 3% in their fields. </w:t>
      </w:r>
      <w:proofErr w:type="spellStart"/>
      <w:r w:rsidRPr="00250A26">
        <w:rPr>
          <w:rFonts w:cs="Arial"/>
          <w:color w:val="000000"/>
          <w:spacing w:val="2"/>
          <w:szCs w:val="28"/>
          <w:bdr w:val="none" w:sz="0" w:space="0" w:color="auto" w:frame="1"/>
          <w:shd w:val="clear" w:color="auto" w:fill="FFFFFF"/>
        </w:rPr>
        <w:t>Toptal</w:t>
      </w:r>
      <w:proofErr w:type="spellEnd"/>
      <w:r w:rsidRPr="00250A26">
        <w:rPr>
          <w:rFonts w:cs="Arial"/>
          <w:color w:val="000000"/>
          <w:spacing w:val="2"/>
          <w:szCs w:val="28"/>
          <w:bdr w:val="none" w:sz="0" w:space="0" w:color="auto" w:frame="1"/>
          <w:shd w:val="clear" w:color="auto" w:fill="FFFFFF"/>
        </w:rPr>
        <w:t xml:space="preserve"> also makes it quick and easy for businesses and organizations to secure freelancers for critical projects that require full-time, part-time, or hourly work hours.</w:t>
      </w:r>
    </w:p>
    <w:p w14:paraId="457F2272" w14:textId="39593DA4" w:rsidR="00250A26" w:rsidRDefault="00250A26" w:rsidP="00250A26">
      <w:pPr>
        <w:pStyle w:val="Details"/>
        <w:ind w:left="1440"/>
        <w:rPr>
          <w:szCs w:val="28"/>
        </w:rPr>
      </w:pPr>
    </w:p>
    <w:p w14:paraId="2F9E8855" w14:textId="7237D7F0" w:rsidR="00250A26" w:rsidRDefault="009B2EBB" w:rsidP="00250A26">
      <w:pPr>
        <w:pStyle w:val="Details"/>
        <w:ind w:left="1440"/>
        <w:rPr>
          <w:rFonts w:cs="Arial"/>
          <w:color w:val="000000"/>
          <w:spacing w:val="2"/>
          <w:szCs w:val="28"/>
          <w:bdr w:val="none" w:sz="0" w:space="0" w:color="auto" w:frame="1"/>
          <w:shd w:val="clear" w:color="auto" w:fill="FFFFFF"/>
        </w:rPr>
      </w:pPr>
      <w:r>
        <w:rPr>
          <w:b/>
          <w:szCs w:val="28"/>
        </w:rPr>
        <w:t>Designhil</w:t>
      </w:r>
      <w:r w:rsidR="00073E14">
        <w:rPr>
          <w:b/>
          <w:szCs w:val="28"/>
        </w:rPr>
        <w:t>l</w:t>
      </w:r>
      <w:r w:rsidR="00250A26" w:rsidRPr="009B2EBB">
        <w:rPr>
          <w:rFonts w:cs="Arial"/>
          <w:color w:val="000000"/>
          <w:spacing w:val="2"/>
          <w:szCs w:val="28"/>
          <w:bdr w:val="none" w:sz="0" w:space="0" w:color="auto" w:frame="1"/>
          <w:shd w:val="clear" w:color="auto" w:fill="FFFFFF"/>
        </w:rPr>
        <w:t> is an online community where graphic designers and business owners can work together to create eye-catching outputs. Companies can select from different categories depending on the product they need, such as business advertising, brand identity, website and app development, illustration and art, clothing and apparel, and social media.</w:t>
      </w:r>
    </w:p>
    <w:p w14:paraId="6244FEC0" w14:textId="0BEDE871" w:rsidR="009B2EBB" w:rsidRDefault="009B2EBB" w:rsidP="009B2EBB">
      <w:pPr>
        <w:pStyle w:val="Details"/>
        <w:ind w:left="720"/>
        <w:rPr>
          <w:b/>
          <w:szCs w:val="28"/>
        </w:rPr>
      </w:pPr>
    </w:p>
    <w:p w14:paraId="40FADE9D" w14:textId="6A663FA4" w:rsidR="009B2EBB" w:rsidRPr="009B2EBB" w:rsidRDefault="009B2EBB" w:rsidP="009B2EBB">
      <w:pPr>
        <w:pStyle w:val="Heading1"/>
        <w:numPr>
          <w:ilvl w:val="0"/>
          <w:numId w:val="6"/>
        </w:numPr>
        <w:shd w:val="clear" w:color="auto" w:fill="FFFFFF"/>
        <w:spacing w:before="0" w:after="0"/>
        <w:rPr>
          <w:rFonts w:asciiTheme="minorHAnsi" w:hAnsiTheme="minorHAnsi"/>
          <w:color w:val="333333"/>
          <w:sz w:val="28"/>
          <w:szCs w:val="28"/>
        </w:rPr>
      </w:pPr>
      <w:r w:rsidRPr="009B2EBB">
        <w:rPr>
          <w:rStyle w:val="renderedqtext"/>
          <w:rFonts w:asciiTheme="minorHAnsi" w:hAnsiTheme="minorHAnsi"/>
          <w:color w:val="333333"/>
          <w:sz w:val="28"/>
          <w:szCs w:val="28"/>
        </w:rPr>
        <w:t>What work does a freelancer do?</w:t>
      </w:r>
      <w:r w:rsidRPr="009B2EBB">
        <w:rPr>
          <w:szCs w:val="28"/>
        </w:rPr>
        <w:t xml:space="preserve">        </w:t>
      </w:r>
    </w:p>
    <w:p w14:paraId="66CB57E4" w14:textId="26C96D36" w:rsidR="009B2EBB" w:rsidRDefault="009B2EBB" w:rsidP="009B2EBB">
      <w:pPr>
        <w:shd w:val="clear" w:color="auto" w:fill="FFFFFF"/>
        <w:spacing w:after="0" w:line="240" w:lineRule="auto"/>
        <w:ind w:left="1080" w:right="480"/>
        <w:rPr>
          <w:rFonts w:eastAsia="Times New Roman" w:cs="Times New Roman"/>
          <w:color w:val="333333"/>
          <w:sz w:val="28"/>
          <w:szCs w:val="28"/>
          <w:lang w:val="en-IN" w:eastAsia="en-IN"/>
        </w:rPr>
      </w:pPr>
      <w:r>
        <w:rPr>
          <w:rFonts w:eastAsia="Times New Roman" w:cs="Times New Roman"/>
          <w:color w:val="333333"/>
          <w:sz w:val="28"/>
          <w:szCs w:val="28"/>
          <w:lang w:val="en-IN" w:eastAsia="en-IN"/>
        </w:rPr>
        <w:t xml:space="preserve">ANS: </w:t>
      </w:r>
      <w:r w:rsidRPr="009B2EBB">
        <w:rPr>
          <w:rFonts w:eastAsia="Times New Roman" w:cs="Times New Roman"/>
          <w:color w:val="333333"/>
          <w:sz w:val="28"/>
          <w:szCs w:val="28"/>
          <w:lang w:val="en-IN" w:eastAsia="en-IN"/>
        </w:rPr>
        <w:t xml:space="preserve">Freelancers can do many things, such as virtual admin, writing, editing, ICT, consultancy, design, marketing… and so on. Often, these tasks are completed online or via a computer, but some are done in-person. I’m a freelance book editor and </w:t>
      </w:r>
      <w:r w:rsidRPr="009B2EBB">
        <w:rPr>
          <w:rFonts w:eastAsia="Times New Roman" w:cs="Times New Roman"/>
          <w:color w:val="333333"/>
          <w:sz w:val="28"/>
          <w:szCs w:val="28"/>
          <w:lang w:val="en-IN" w:eastAsia="en-IN"/>
        </w:rPr>
        <w:t>proof reader</w:t>
      </w:r>
      <w:r w:rsidRPr="009B2EBB">
        <w:rPr>
          <w:rFonts w:eastAsia="Times New Roman" w:cs="Times New Roman"/>
          <w:color w:val="333333"/>
          <w:sz w:val="28"/>
          <w:szCs w:val="28"/>
          <w:lang w:val="en-IN" w:eastAsia="en-IN"/>
        </w:rPr>
        <w:t>, but I also do some writing.</w:t>
      </w:r>
    </w:p>
    <w:p w14:paraId="186F8A75" w14:textId="77777777" w:rsidR="009B2EBB" w:rsidRPr="009B2EBB" w:rsidRDefault="009B2EBB" w:rsidP="009B2EBB">
      <w:pPr>
        <w:shd w:val="clear" w:color="auto" w:fill="FFFFFF"/>
        <w:spacing w:after="0" w:line="240" w:lineRule="auto"/>
        <w:ind w:left="1080" w:right="480"/>
        <w:rPr>
          <w:rFonts w:eastAsia="Times New Roman" w:cs="Times New Roman"/>
          <w:color w:val="333333"/>
          <w:sz w:val="28"/>
          <w:szCs w:val="28"/>
          <w:lang w:val="en-IN" w:eastAsia="en-IN"/>
        </w:rPr>
      </w:pPr>
    </w:p>
    <w:p w14:paraId="63694512" w14:textId="6AAD6725" w:rsidR="009B2EBB" w:rsidRPr="009B2EBB" w:rsidRDefault="009B2EBB" w:rsidP="009B2EBB">
      <w:pPr>
        <w:pStyle w:val="Details"/>
        <w:numPr>
          <w:ilvl w:val="0"/>
          <w:numId w:val="6"/>
        </w:numPr>
        <w:rPr>
          <w:szCs w:val="28"/>
        </w:rPr>
      </w:pPr>
      <w:r w:rsidRPr="009B2EBB">
        <w:rPr>
          <w:rFonts w:cs="Arial"/>
          <w:color w:val="222222"/>
          <w:szCs w:val="28"/>
          <w:shd w:val="clear" w:color="auto" w:fill="FFFFFF"/>
        </w:rPr>
        <w:t>How do I get paid on freelancer?</w:t>
      </w:r>
    </w:p>
    <w:p w14:paraId="195AE93C" w14:textId="1C9482BE" w:rsidR="009B2EBB" w:rsidRDefault="009B2EBB" w:rsidP="009B2EBB">
      <w:pPr>
        <w:pStyle w:val="Details"/>
        <w:ind w:left="1080"/>
        <w:rPr>
          <w:rFonts w:cs="Arial"/>
          <w:color w:val="222222"/>
          <w:szCs w:val="28"/>
          <w:shd w:val="clear" w:color="auto" w:fill="FFFFFF"/>
        </w:rPr>
      </w:pPr>
      <w:r w:rsidRPr="009B2EBB">
        <w:rPr>
          <w:rStyle w:val="Strong"/>
          <w:rFonts w:cs="Arial"/>
          <w:color w:val="222222"/>
          <w:szCs w:val="28"/>
          <w:shd w:val="clear" w:color="auto" w:fill="FFFFFF"/>
        </w:rPr>
        <w:t>Checks.</w:t>
      </w:r>
      <w:r w:rsidRPr="009B2EBB">
        <w:rPr>
          <w:rFonts w:cs="Arial"/>
          <w:color w:val="222222"/>
          <w:szCs w:val="28"/>
          <w:shd w:val="clear" w:color="auto" w:fill="FFFFFF"/>
        </w:rPr>
        <w:t xml:space="preserve"> Accepting checks is one of the easiest ways to get paid as a freelancer. The biggest advantage is there are no fees </w:t>
      </w:r>
      <w:r>
        <w:rPr>
          <w:rFonts w:cs="Arial"/>
          <w:color w:val="222222"/>
          <w:szCs w:val="28"/>
          <w:shd w:val="clear" w:color="auto" w:fill="FFFFFF"/>
        </w:rPr>
        <w:t xml:space="preserve">for depositing a check </w:t>
      </w:r>
      <w:r w:rsidRPr="009B2EBB">
        <w:rPr>
          <w:rFonts w:cs="Arial"/>
          <w:color w:val="222222"/>
          <w:szCs w:val="28"/>
          <w:shd w:val="clear" w:color="auto" w:fill="FFFFFF"/>
        </w:rPr>
        <w:t>into your bank account, making checks one of the best forms of payment for many.</w:t>
      </w:r>
    </w:p>
    <w:p w14:paraId="0868787C" w14:textId="4631F6D6" w:rsidR="009B2EBB" w:rsidRDefault="009B2EBB" w:rsidP="009B2EBB">
      <w:pPr>
        <w:pStyle w:val="Details"/>
        <w:ind w:left="1080"/>
        <w:rPr>
          <w:rFonts w:ascii="Arial" w:hAnsi="Arial" w:cs="Arial"/>
          <w:color w:val="222222"/>
          <w:sz w:val="26"/>
          <w:szCs w:val="26"/>
          <w:shd w:val="clear" w:color="auto" w:fill="FFFFFF"/>
        </w:rPr>
      </w:pPr>
      <w:r w:rsidRPr="009B2EBB">
        <w:rPr>
          <w:rStyle w:val="Strong"/>
          <w:rFonts w:cs="Arial"/>
          <w:color w:val="222222"/>
          <w:szCs w:val="28"/>
          <w:shd w:val="clear" w:color="auto" w:fill="FFFFFF"/>
        </w:rPr>
        <w:t>PayPal.</w:t>
      </w:r>
      <w:r w:rsidRPr="009B2EBB">
        <w:rPr>
          <w:rFonts w:cs="Arial"/>
          <w:color w:val="222222"/>
          <w:szCs w:val="28"/>
          <w:shd w:val="clear" w:color="auto" w:fill="FFFFFF"/>
        </w:rPr>
        <w:t> PayPal is the most common form of payment freelancers receive. It’s free to set up an account, and clients can pay you electronically as soon as your work is completed. The money appears instantly in your PayPal account and you can then easily transfer the money over to your checking or savings account</w:t>
      </w:r>
      <w:r>
        <w:rPr>
          <w:rFonts w:ascii="Arial" w:hAnsi="Arial" w:cs="Arial"/>
          <w:color w:val="222222"/>
          <w:sz w:val="26"/>
          <w:szCs w:val="26"/>
          <w:shd w:val="clear" w:color="auto" w:fill="FFFFFF"/>
        </w:rPr>
        <w:t>. </w:t>
      </w:r>
    </w:p>
    <w:p w14:paraId="05D7587F" w14:textId="47F51C46" w:rsidR="009B2EBB" w:rsidRDefault="009B2EBB" w:rsidP="009B2EBB">
      <w:pPr>
        <w:pStyle w:val="Details"/>
        <w:ind w:left="1080"/>
        <w:rPr>
          <w:rFonts w:cs="Arial"/>
          <w:color w:val="222222"/>
          <w:szCs w:val="28"/>
          <w:shd w:val="clear" w:color="auto" w:fill="FFFFFF"/>
        </w:rPr>
      </w:pPr>
      <w:r w:rsidRPr="009B2EBB">
        <w:rPr>
          <w:rStyle w:val="Strong"/>
          <w:rFonts w:cs="Arial"/>
          <w:color w:val="222222"/>
          <w:szCs w:val="28"/>
          <w:shd w:val="clear" w:color="auto" w:fill="FFFFFF"/>
        </w:rPr>
        <w:t>Credit cards.</w:t>
      </w:r>
      <w:r w:rsidRPr="009B2EBB">
        <w:rPr>
          <w:rFonts w:cs="Arial"/>
          <w:color w:val="222222"/>
          <w:szCs w:val="28"/>
          <w:shd w:val="clear" w:color="auto" w:fill="FFFFFF"/>
        </w:rPr>
        <w:t> Freelancers can accept credit cards as a form of payment, and customers may prefer paying with plastic. These payments are typically processed through PayPal or another online payment system.</w:t>
      </w:r>
    </w:p>
    <w:p w14:paraId="214A7FC0" w14:textId="16AC1BE5" w:rsidR="00F16058" w:rsidRDefault="00F16058" w:rsidP="009B2EBB">
      <w:pPr>
        <w:pStyle w:val="Details"/>
        <w:ind w:left="1080"/>
        <w:rPr>
          <w:rFonts w:ascii="Arial" w:hAnsi="Arial" w:cs="Arial"/>
          <w:color w:val="222222"/>
          <w:sz w:val="26"/>
          <w:szCs w:val="26"/>
          <w:shd w:val="clear" w:color="auto" w:fill="FFFFFF"/>
        </w:rPr>
      </w:pPr>
      <w:r w:rsidRPr="00F16058">
        <w:rPr>
          <w:rStyle w:val="Strong"/>
          <w:rFonts w:cs="Arial"/>
          <w:color w:val="222222"/>
          <w:szCs w:val="28"/>
          <w:shd w:val="clear" w:color="auto" w:fill="FFFFFF"/>
        </w:rPr>
        <w:t>Electronic funds transfer.</w:t>
      </w:r>
      <w:r w:rsidRPr="00F16058">
        <w:rPr>
          <w:rFonts w:cs="Arial"/>
          <w:color w:val="222222"/>
          <w:szCs w:val="28"/>
          <w:shd w:val="clear" w:color="auto" w:fill="FFFFFF"/>
        </w:rPr>
        <w:t> The easiest, quickest, and least expensive way to get paid is through an electronic funds transfer (EFT). Payments are sent directly </w:t>
      </w:r>
      <w:r w:rsidRPr="00F16058">
        <w:rPr>
          <w:szCs w:val="28"/>
        </w:rPr>
        <w:t>from one account to other</w:t>
      </w:r>
      <w:r w:rsidRPr="00F16058">
        <w:rPr>
          <w:rFonts w:cs="Arial"/>
          <w:color w:val="222222"/>
          <w:szCs w:val="28"/>
          <w:shd w:val="clear" w:color="auto" w:fill="FFFFFF"/>
        </w:rPr>
        <w:t> without any apps or payment processing companies involved</w:t>
      </w:r>
      <w:r>
        <w:rPr>
          <w:rFonts w:ascii="Arial" w:hAnsi="Arial" w:cs="Arial"/>
          <w:color w:val="222222"/>
          <w:sz w:val="26"/>
          <w:szCs w:val="26"/>
          <w:shd w:val="clear" w:color="auto" w:fill="FFFFFF"/>
        </w:rPr>
        <w:t>. </w:t>
      </w:r>
    </w:p>
    <w:p w14:paraId="63B6E3DA" w14:textId="0E9E83ED" w:rsidR="00F16058" w:rsidRDefault="00F16058" w:rsidP="009B2EBB">
      <w:pPr>
        <w:pStyle w:val="Details"/>
        <w:ind w:left="1080"/>
        <w:rPr>
          <w:rFonts w:cs="Arial"/>
          <w:color w:val="222222"/>
          <w:szCs w:val="28"/>
          <w:shd w:val="clear" w:color="auto" w:fill="FFFFFF"/>
        </w:rPr>
      </w:pPr>
      <w:r w:rsidRPr="00F16058">
        <w:rPr>
          <w:rStyle w:val="Strong"/>
          <w:rFonts w:cs="Arial"/>
          <w:color w:val="222222"/>
          <w:szCs w:val="28"/>
          <w:shd w:val="clear" w:color="auto" w:fill="FFFFFF"/>
        </w:rPr>
        <w:t>Accounting software. </w:t>
      </w:r>
      <w:r w:rsidRPr="00F16058">
        <w:rPr>
          <w:rFonts w:cs="Arial"/>
          <w:color w:val="222222"/>
          <w:szCs w:val="28"/>
          <w:shd w:val="clear" w:color="auto" w:fill="FFFFFF"/>
        </w:rPr>
        <w:t>In addition to helping you track income and expenses,</w:t>
      </w:r>
      <w:r w:rsidR="00073E14">
        <w:rPr>
          <w:rFonts w:cs="Arial"/>
          <w:color w:val="222222"/>
          <w:szCs w:val="28"/>
          <w:shd w:val="clear" w:color="auto" w:fill="FFFFFF"/>
        </w:rPr>
        <w:t xml:space="preserve"> </w:t>
      </w:r>
      <w:r w:rsidRPr="00F16058">
        <w:rPr>
          <w:rFonts w:cs="Arial"/>
          <w:color w:val="222222"/>
          <w:szCs w:val="28"/>
          <w:shd w:val="clear" w:color="auto" w:fill="FFFFFF"/>
        </w:rPr>
        <w:t xml:space="preserve">your accounting software might help you collect payments. What’s more, the revenue is automatically updated and linked to the client when one service handles everything. Programs like </w:t>
      </w:r>
      <w:r w:rsidRPr="00F16058">
        <w:rPr>
          <w:rFonts w:cs="Arial"/>
          <w:color w:val="222222"/>
          <w:szCs w:val="28"/>
          <w:shd w:val="clear" w:color="auto" w:fill="FFFFFF"/>
        </w:rPr>
        <w:lastRenderedPageBreak/>
        <w:t>QuickBooks or FreshBooks can create invoices and make payment easy for your clients. They may even send reminders and let you know if clients have viewed your invoice or not.</w:t>
      </w:r>
    </w:p>
    <w:p w14:paraId="5291B74C" w14:textId="77777777" w:rsidR="00F16058" w:rsidRPr="00F16058" w:rsidRDefault="00F16058" w:rsidP="009B2EBB">
      <w:pPr>
        <w:pStyle w:val="Details"/>
        <w:ind w:left="1080"/>
        <w:rPr>
          <w:szCs w:val="28"/>
        </w:rPr>
      </w:pPr>
    </w:p>
    <w:p w14:paraId="009B8E44" w14:textId="3B31C3D7" w:rsidR="009B2EBB" w:rsidRDefault="00F16058" w:rsidP="009B2EBB">
      <w:pPr>
        <w:pStyle w:val="Details"/>
        <w:numPr>
          <w:ilvl w:val="0"/>
          <w:numId w:val="6"/>
        </w:numPr>
        <w:rPr>
          <w:szCs w:val="28"/>
        </w:rPr>
      </w:pPr>
      <w:r>
        <w:rPr>
          <w:szCs w:val="28"/>
        </w:rPr>
        <w:t>What are the steps to starting a freelance business while working full-time?</w:t>
      </w:r>
    </w:p>
    <w:p w14:paraId="7F32D1CA" w14:textId="702CF0DF" w:rsidR="00F16058" w:rsidRDefault="00F16058" w:rsidP="00F16058">
      <w:pPr>
        <w:pStyle w:val="Details"/>
        <w:numPr>
          <w:ilvl w:val="1"/>
          <w:numId w:val="6"/>
        </w:numPr>
        <w:rPr>
          <w:szCs w:val="28"/>
        </w:rPr>
      </w:pPr>
      <w:r>
        <w:rPr>
          <w:szCs w:val="28"/>
        </w:rPr>
        <w:t>Define your goals</w:t>
      </w:r>
    </w:p>
    <w:p w14:paraId="07217CA6" w14:textId="03DE875A" w:rsidR="00F16058" w:rsidRDefault="00F16058" w:rsidP="00F16058">
      <w:pPr>
        <w:pStyle w:val="Details"/>
        <w:numPr>
          <w:ilvl w:val="1"/>
          <w:numId w:val="6"/>
        </w:numPr>
        <w:rPr>
          <w:szCs w:val="28"/>
        </w:rPr>
      </w:pPr>
      <w:r>
        <w:rPr>
          <w:szCs w:val="28"/>
        </w:rPr>
        <w:t>Find a profitable niche</w:t>
      </w:r>
    </w:p>
    <w:p w14:paraId="0AFB4C7C" w14:textId="46FF8566" w:rsidR="00F16058" w:rsidRDefault="00F16058" w:rsidP="00F16058">
      <w:pPr>
        <w:pStyle w:val="Details"/>
        <w:numPr>
          <w:ilvl w:val="1"/>
          <w:numId w:val="6"/>
        </w:numPr>
        <w:rPr>
          <w:szCs w:val="28"/>
        </w:rPr>
      </w:pPr>
      <w:r>
        <w:rPr>
          <w:szCs w:val="28"/>
        </w:rPr>
        <w:t>Identify your target clients.</w:t>
      </w:r>
    </w:p>
    <w:p w14:paraId="357BD110" w14:textId="77777777" w:rsidR="00F16058" w:rsidRDefault="00F16058" w:rsidP="00F16058">
      <w:pPr>
        <w:pStyle w:val="Details"/>
        <w:numPr>
          <w:ilvl w:val="1"/>
          <w:numId w:val="6"/>
        </w:numPr>
        <w:rPr>
          <w:szCs w:val="28"/>
        </w:rPr>
      </w:pPr>
      <w:r>
        <w:rPr>
          <w:szCs w:val="28"/>
        </w:rPr>
        <w:t>Set strategic prices for your services.</w:t>
      </w:r>
    </w:p>
    <w:p w14:paraId="53AD68F4" w14:textId="4C6AE554" w:rsidR="00F16058" w:rsidRDefault="00F16058" w:rsidP="00F16058">
      <w:pPr>
        <w:pStyle w:val="Details"/>
        <w:numPr>
          <w:ilvl w:val="1"/>
          <w:numId w:val="6"/>
        </w:numPr>
        <w:rPr>
          <w:szCs w:val="28"/>
        </w:rPr>
      </w:pPr>
      <w:r>
        <w:rPr>
          <w:szCs w:val="28"/>
        </w:rPr>
        <w:t>Build a high-quality portfolio website.</w:t>
      </w:r>
    </w:p>
    <w:p w14:paraId="6C362FB2" w14:textId="1DD45BA7" w:rsidR="00F16058" w:rsidRDefault="00F16058" w:rsidP="00F16058">
      <w:pPr>
        <w:pStyle w:val="Details"/>
        <w:numPr>
          <w:ilvl w:val="1"/>
          <w:numId w:val="6"/>
        </w:numPr>
        <w:rPr>
          <w:szCs w:val="28"/>
        </w:rPr>
      </w:pPr>
      <w:r>
        <w:rPr>
          <w:szCs w:val="28"/>
        </w:rPr>
        <w:t>Create examples of what you can deliver</w:t>
      </w:r>
    </w:p>
    <w:p w14:paraId="76CCDC3F" w14:textId="66D644AC" w:rsidR="00F16058" w:rsidRDefault="00F16058" w:rsidP="00F16058">
      <w:pPr>
        <w:pStyle w:val="Details"/>
        <w:numPr>
          <w:ilvl w:val="1"/>
          <w:numId w:val="6"/>
        </w:numPr>
        <w:rPr>
          <w:szCs w:val="28"/>
        </w:rPr>
      </w:pPr>
      <w:r>
        <w:rPr>
          <w:szCs w:val="28"/>
        </w:rPr>
        <w:t>Th</w:t>
      </w:r>
      <w:r w:rsidR="00073E14">
        <w:rPr>
          <w:szCs w:val="28"/>
        </w:rPr>
        <w:t>oughtfully choose your first clients</w:t>
      </w:r>
    </w:p>
    <w:p w14:paraId="45156A47" w14:textId="09EB1DC5" w:rsidR="00073E14" w:rsidRDefault="00073E14" w:rsidP="00F16058">
      <w:pPr>
        <w:pStyle w:val="Details"/>
        <w:numPr>
          <w:ilvl w:val="1"/>
          <w:numId w:val="6"/>
        </w:numPr>
        <w:rPr>
          <w:szCs w:val="28"/>
        </w:rPr>
      </w:pPr>
      <w:r>
        <w:rPr>
          <w:szCs w:val="28"/>
        </w:rPr>
        <w:t>Mention potential clients in your content</w:t>
      </w:r>
    </w:p>
    <w:p w14:paraId="1BE1B3F5" w14:textId="094FEFF3" w:rsidR="00073E14" w:rsidRDefault="00073E14" w:rsidP="00F16058">
      <w:pPr>
        <w:pStyle w:val="Details"/>
        <w:numPr>
          <w:ilvl w:val="1"/>
          <w:numId w:val="6"/>
        </w:numPr>
        <w:rPr>
          <w:szCs w:val="28"/>
        </w:rPr>
      </w:pPr>
      <w:r>
        <w:rPr>
          <w:szCs w:val="28"/>
        </w:rPr>
        <w:t>Learn how to pitch yourself</w:t>
      </w:r>
    </w:p>
    <w:p w14:paraId="5AB4FBC4" w14:textId="53533B11" w:rsidR="00073E14" w:rsidRPr="00F16058" w:rsidRDefault="00073E14" w:rsidP="00F16058">
      <w:pPr>
        <w:pStyle w:val="Details"/>
        <w:numPr>
          <w:ilvl w:val="1"/>
          <w:numId w:val="6"/>
        </w:numPr>
        <w:rPr>
          <w:szCs w:val="28"/>
        </w:rPr>
      </w:pPr>
      <w:r>
        <w:rPr>
          <w:szCs w:val="28"/>
        </w:rPr>
        <w:t>Don’t mix your day job priorities with freelance business.</w:t>
      </w:r>
    </w:p>
    <w:p w14:paraId="2E1AE617" w14:textId="1143919B" w:rsidR="00F16058" w:rsidRPr="00F16058" w:rsidRDefault="00F16058" w:rsidP="00F16058">
      <w:pPr>
        <w:pStyle w:val="Heading2"/>
        <w:shd w:val="clear" w:color="auto" w:fill="FFFFFF"/>
        <w:spacing w:before="0" w:after="0" w:line="510" w:lineRule="atLeast"/>
        <w:textAlignment w:val="baseline"/>
        <w:rPr>
          <w:rFonts w:asciiTheme="minorHAnsi" w:hAnsiTheme="minorHAnsi"/>
          <w:color w:val="333333"/>
          <w:sz w:val="22"/>
          <w:szCs w:val="22"/>
        </w:rPr>
      </w:pPr>
    </w:p>
    <w:p w14:paraId="36584CBE" w14:textId="77777777" w:rsidR="00F16058" w:rsidRPr="00F16058" w:rsidRDefault="00F16058" w:rsidP="00F16058">
      <w:pPr>
        <w:pStyle w:val="Details"/>
        <w:ind w:left="1080"/>
        <w:rPr>
          <w:szCs w:val="28"/>
        </w:rPr>
      </w:pPr>
    </w:p>
    <w:sectPr w:rsidR="00F16058" w:rsidRPr="00F16058"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022EF" w14:textId="77777777" w:rsidR="00D82E5D" w:rsidRDefault="00D82E5D">
      <w:pPr>
        <w:spacing w:after="0" w:line="240" w:lineRule="auto"/>
      </w:pPr>
      <w:r>
        <w:separator/>
      </w:r>
    </w:p>
  </w:endnote>
  <w:endnote w:type="continuationSeparator" w:id="0">
    <w:p w14:paraId="2EB6F76A" w14:textId="77777777" w:rsidR="00D82E5D" w:rsidRDefault="00D8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BB527" w14:textId="77777777" w:rsidR="00D82E5D" w:rsidRDefault="00D82E5D">
      <w:pPr>
        <w:spacing w:after="0" w:line="240" w:lineRule="auto"/>
      </w:pPr>
      <w:r>
        <w:separator/>
      </w:r>
    </w:p>
  </w:footnote>
  <w:footnote w:type="continuationSeparator" w:id="0">
    <w:p w14:paraId="4598AA50" w14:textId="77777777" w:rsidR="00D82E5D" w:rsidRDefault="00D82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AE24410"/>
    <w:multiLevelType w:val="multilevel"/>
    <w:tmpl w:val="AB40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47A6F"/>
    <w:multiLevelType w:val="hybridMultilevel"/>
    <w:tmpl w:val="0420B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631432"/>
    <w:multiLevelType w:val="hybridMultilevel"/>
    <w:tmpl w:val="47062D0C"/>
    <w:lvl w:ilvl="0" w:tplc="E5AA2FA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882476B"/>
    <w:multiLevelType w:val="hybridMultilevel"/>
    <w:tmpl w:val="B966FFB4"/>
    <w:lvl w:ilvl="0" w:tplc="50E6012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CE7605A"/>
    <w:multiLevelType w:val="hybridMultilevel"/>
    <w:tmpl w:val="DCA8D2B2"/>
    <w:lvl w:ilvl="0" w:tplc="0B10BB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C172B"/>
    <w:multiLevelType w:val="multilevel"/>
    <w:tmpl w:val="0E2864AC"/>
    <w:lvl w:ilvl="0">
      <w:start w:val="1"/>
      <w:numFmt w:val="decimal"/>
      <w:lvlText w:val="%1."/>
      <w:lvlJc w:val="left"/>
      <w:pPr>
        <w:tabs>
          <w:tab w:val="num" w:pos="4187"/>
        </w:tabs>
        <w:ind w:left="4187" w:hanging="360"/>
      </w:pPr>
    </w:lvl>
    <w:lvl w:ilvl="1" w:tentative="1">
      <w:start w:val="1"/>
      <w:numFmt w:val="decimal"/>
      <w:lvlText w:val="%2."/>
      <w:lvlJc w:val="left"/>
      <w:pPr>
        <w:tabs>
          <w:tab w:val="num" w:pos="4907"/>
        </w:tabs>
        <w:ind w:left="4907" w:hanging="360"/>
      </w:pPr>
    </w:lvl>
    <w:lvl w:ilvl="2" w:tentative="1">
      <w:start w:val="1"/>
      <w:numFmt w:val="decimal"/>
      <w:lvlText w:val="%3."/>
      <w:lvlJc w:val="left"/>
      <w:pPr>
        <w:tabs>
          <w:tab w:val="num" w:pos="5627"/>
        </w:tabs>
        <w:ind w:left="5627" w:hanging="360"/>
      </w:pPr>
    </w:lvl>
    <w:lvl w:ilvl="3" w:tentative="1">
      <w:start w:val="1"/>
      <w:numFmt w:val="decimal"/>
      <w:lvlText w:val="%4."/>
      <w:lvlJc w:val="left"/>
      <w:pPr>
        <w:tabs>
          <w:tab w:val="num" w:pos="6347"/>
        </w:tabs>
        <w:ind w:left="6347" w:hanging="360"/>
      </w:pPr>
    </w:lvl>
    <w:lvl w:ilvl="4" w:tentative="1">
      <w:start w:val="1"/>
      <w:numFmt w:val="decimal"/>
      <w:lvlText w:val="%5."/>
      <w:lvlJc w:val="left"/>
      <w:pPr>
        <w:tabs>
          <w:tab w:val="num" w:pos="7067"/>
        </w:tabs>
        <w:ind w:left="7067" w:hanging="360"/>
      </w:pPr>
    </w:lvl>
    <w:lvl w:ilvl="5" w:tentative="1">
      <w:start w:val="1"/>
      <w:numFmt w:val="decimal"/>
      <w:lvlText w:val="%6."/>
      <w:lvlJc w:val="left"/>
      <w:pPr>
        <w:tabs>
          <w:tab w:val="num" w:pos="7787"/>
        </w:tabs>
        <w:ind w:left="7787" w:hanging="360"/>
      </w:pPr>
    </w:lvl>
    <w:lvl w:ilvl="6" w:tentative="1">
      <w:start w:val="1"/>
      <w:numFmt w:val="decimal"/>
      <w:lvlText w:val="%7."/>
      <w:lvlJc w:val="left"/>
      <w:pPr>
        <w:tabs>
          <w:tab w:val="num" w:pos="8507"/>
        </w:tabs>
        <w:ind w:left="8507" w:hanging="360"/>
      </w:pPr>
    </w:lvl>
    <w:lvl w:ilvl="7" w:tentative="1">
      <w:start w:val="1"/>
      <w:numFmt w:val="decimal"/>
      <w:lvlText w:val="%8."/>
      <w:lvlJc w:val="left"/>
      <w:pPr>
        <w:tabs>
          <w:tab w:val="num" w:pos="9227"/>
        </w:tabs>
        <w:ind w:left="9227" w:hanging="360"/>
      </w:pPr>
    </w:lvl>
    <w:lvl w:ilvl="8" w:tentative="1">
      <w:start w:val="1"/>
      <w:numFmt w:val="decimal"/>
      <w:lvlText w:val="%9."/>
      <w:lvlJc w:val="left"/>
      <w:pPr>
        <w:tabs>
          <w:tab w:val="num" w:pos="9947"/>
        </w:tabs>
        <w:ind w:left="9947" w:hanging="360"/>
      </w:pPr>
    </w:lvl>
  </w:abstractNum>
  <w:abstractNum w:abstractNumId="8"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379F6"/>
    <w:multiLevelType w:val="hybridMultilevel"/>
    <w:tmpl w:val="54886C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lvlOverride w:ilvl="2"/>
    <w:lvlOverride w:ilvl="3"/>
    <w:lvlOverride w:ilvl="4"/>
    <w:lvlOverride w:ilvl="5"/>
    <w:lvlOverride w:ilvl="6"/>
    <w:lvlOverride w:ilvl="7"/>
    <w:lvlOverride w:ilvl="8"/>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073E14"/>
    <w:rsid w:val="000B1A8C"/>
    <w:rsid w:val="000D2852"/>
    <w:rsid w:val="00132CEB"/>
    <w:rsid w:val="001C3C92"/>
    <w:rsid w:val="00250A26"/>
    <w:rsid w:val="002569B5"/>
    <w:rsid w:val="002E0B9C"/>
    <w:rsid w:val="002E6287"/>
    <w:rsid w:val="002F36F0"/>
    <w:rsid w:val="00303AE1"/>
    <w:rsid w:val="00385963"/>
    <w:rsid w:val="003949BD"/>
    <w:rsid w:val="003E1863"/>
    <w:rsid w:val="004522B6"/>
    <w:rsid w:val="004551D6"/>
    <w:rsid w:val="004D61A7"/>
    <w:rsid w:val="00515637"/>
    <w:rsid w:val="00524B92"/>
    <w:rsid w:val="0053630E"/>
    <w:rsid w:val="00560F76"/>
    <w:rsid w:val="0057184E"/>
    <w:rsid w:val="00591FFE"/>
    <w:rsid w:val="005D3061"/>
    <w:rsid w:val="006B7784"/>
    <w:rsid w:val="006F16F0"/>
    <w:rsid w:val="007520BE"/>
    <w:rsid w:val="00752A02"/>
    <w:rsid w:val="00754ABC"/>
    <w:rsid w:val="00870CE7"/>
    <w:rsid w:val="0094030A"/>
    <w:rsid w:val="009B2EBB"/>
    <w:rsid w:val="00A448C1"/>
    <w:rsid w:val="00A57CE9"/>
    <w:rsid w:val="00A83459"/>
    <w:rsid w:val="00AA7AA0"/>
    <w:rsid w:val="00AB4981"/>
    <w:rsid w:val="00AE54A7"/>
    <w:rsid w:val="00AE6A4C"/>
    <w:rsid w:val="00AE78F3"/>
    <w:rsid w:val="00B43495"/>
    <w:rsid w:val="00B70211"/>
    <w:rsid w:val="00BA5423"/>
    <w:rsid w:val="00C84D21"/>
    <w:rsid w:val="00CA6B4F"/>
    <w:rsid w:val="00D0550B"/>
    <w:rsid w:val="00D82E5D"/>
    <w:rsid w:val="00DA4A43"/>
    <w:rsid w:val="00DA5BEB"/>
    <w:rsid w:val="00DE395C"/>
    <w:rsid w:val="00E2411A"/>
    <w:rsid w:val="00E37225"/>
    <w:rsid w:val="00E51439"/>
    <w:rsid w:val="00E6492A"/>
    <w:rsid w:val="00E668A3"/>
    <w:rsid w:val="00EB1495"/>
    <w:rsid w:val="00EF36A5"/>
    <w:rsid w:val="00F06B9C"/>
    <w:rsid w:val="00F16058"/>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515637"/>
    <w:pPr>
      <w:keepNext/>
      <w:keepLines/>
      <w:spacing w:before="40" w:after="0"/>
      <w:outlineLvl w:val="2"/>
    </w:pPr>
    <w:rPr>
      <w:rFonts w:asciiTheme="majorHAnsi" w:eastAsiaTheme="majorEastAsia" w:hAnsiTheme="majorHAnsi" w:cstheme="majorBidi"/>
      <w:color w:val="5F790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15637"/>
    <w:rPr>
      <w:rFonts w:asciiTheme="majorHAnsi" w:eastAsiaTheme="majorEastAsia" w:hAnsiTheme="majorHAnsi" w:cstheme="majorBidi"/>
      <w:color w:val="5F7900" w:themeColor="accent1" w:themeShade="7F"/>
      <w:sz w:val="24"/>
      <w:szCs w:val="24"/>
    </w:rPr>
  </w:style>
  <w:style w:type="character" w:styleId="Hyperlink">
    <w:name w:val="Hyperlink"/>
    <w:basedOn w:val="DefaultParagraphFont"/>
    <w:uiPriority w:val="99"/>
    <w:semiHidden/>
    <w:unhideWhenUsed/>
    <w:rsid w:val="00250A26"/>
    <w:rPr>
      <w:color w:val="0000FF"/>
      <w:u w:val="single"/>
    </w:rPr>
  </w:style>
  <w:style w:type="character" w:customStyle="1" w:styleId="renderedqtext">
    <w:name w:val="rendered_qtext"/>
    <w:basedOn w:val="DefaultParagraphFont"/>
    <w:rsid w:val="009B2EBB"/>
  </w:style>
  <w:style w:type="character" w:styleId="Strong">
    <w:name w:val="Strong"/>
    <w:basedOn w:val="DefaultParagraphFont"/>
    <w:uiPriority w:val="22"/>
    <w:qFormat/>
    <w:rsid w:val="009B2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8998">
      <w:bodyDiv w:val="1"/>
      <w:marLeft w:val="0"/>
      <w:marRight w:val="0"/>
      <w:marTop w:val="0"/>
      <w:marBottom w:val="0"/>
      <w:divBdr>
        <w:top w:val="none" w:sz="0" w:space="0" w:color="auto"/>
        <w:left w:val="none" w:sz="0" w:space="0" w:color="auto"/>
        <w:bottom w:val="none" w:sz="0" w:space="0" w:color="auto"/>
        <w:right w:val="none" w:sz="0" w:space="0" w:color="auto"/>
      </w:divBdr>
    </w:div>
    <w:div w:id="595091932">
      <w:bodyDiv w:val="1"/>
      <w:marLeft w:val="0"/>
      <w:marRight w:val="0"/>
      <w:marTop w:val="0"/>
      <w:marBottom w:val="0"/>
      <w:divBdr>
        <w:top w:val="none" w:sz="0" w:space="0" w:color="auto"/>
        <w:left w:val="none" w:sz="0" w:space="0" w:color="auto"/>
        <w:bottom w:val="none" w:sz="0" w:space="0" w:color="auto"/>
        <w:right w:val="none" w:sz="0" w:space="0" w:color="auto"/>
      </w:divBdr>
    </w:div>
    <w:div w:id="925646858">
      <w:bodyDiv w:val="1"/>
      <w:marLeft w:val="0"/>
      <w:marRight w:val="0"/>
      <w:marTop w:val="0"/>
      <w:marBottom w:val="0"/>
      <w:divBdr>
        <w:top w:val="none" w:sz="0" w:space="0" w:color="auto"/>
        <w:left w:val="none" w:sz="0" w:space="0" w:color="auto"/>
        <w:bottom w:val="none" w:sz="0" w:space="0" w:color="auto"/>
        <w:right w:val="none" w:sz="0" w:space="0" w:color="auto"/>
      </w:divBdr>
    </w:div>
    <w:div w:id="1134369306">
      <w:bodyDiv w:val="1"/>
      <w:marLeft w:val="0"/>
      <w:marRight w:val="0"/>
      <w:marTop w:val="0"/>
      <w:marBottom w:val="0"/>
      <w:divBdr>
        <w:top w:val="none" w:sz="0" w:space="0" w:color="auto"/>
        <w:left w:val="none" w:sz="0" w:space="0" w:color="auto"/>
        <w:bottom w:val="none" w:sz="0" w:space="0" w:color="auto"/>
        <w:right w:val="none" w:sz="0" w:space="0" w:color="auto"/>
      </w:divBdr>
    </w:div>
    <w:div w:id="1315260411">
      <w:bodyDiv w:val="1"/>
      <w:marLeft w:val="0"/>
      <w:marRight w:val="0"/>
      <w:marTop w:val="0"/>
      <w:marBottom w:val="0"/>
      <w:divBdr>
        <w:top w:val="none" w:sz="0" w:space="0" w:color="auto"/>
        <w:left w:val="none" w:sz="0" w:space="0" w:color="auto"/>
        <w:bottom w:val="none" w:sz="0" w:space="0" w:color="auto"/>
        <w:right w:val="none" w:sz="0" w:space="0" w:color="auto"/>
      </w:divBdr>
    </w:div>
    <w:div w:id="1335449478">
      <w:bodyDiv w:val="1"/>
      <w:marLeft w:val="0"/>
      <w:marRight w:val="0"/>
      <w:marTop w:val="0"/>
      <w:marBottom w:val="0"/>
      <w:divBdr>
        <w:top w:val="none" w:sz="0" w:space="0" w:color="auto"/>
        <w:left w:val="none" w:sz="0" w:space="0" w:color="auto"/>
        <w:bottom w:val="none" w:sz="0" w:space="0" w:color="auto"/>
        <w:right w:val="none" w:sz="0" w:space="0" w:color="auto"/>
      </w:divBdr>
    </w:div>
    <w:div w:id="1373142796">
      <w:bodyDiv w:val="1"/>
      <w:marLeft w:val="0"/>
      <w:marRight w:val="0"/>
      <w:marTop w:val="0"/>
      <w:marBottom w:val="0"/>
      <w:divBdr>
        <w:top w:val="none" w:sz="0" w:space="0" w:color="auto"/>
        <w:left w:val="none" w:sz="0" w:space="0" w:color="auto"/>
        <w:bottom w:val="none" w:sz="0" w:space="0" w:color="auto"/>
        <w:right w:val="none" w:sz="0" w:space="0" w:color="auto"/>
      </w:divBdr>
    </w:div>
    <w:div w:id="1388528821">
      <w:bodyDiv w:val="1"/>
      <w:marLeft w:val="0"/>
      <w:marRight w:val="0"/>
      <w:marTop w:val="0"/>
      <w:marBottom w:val="0"/>
      <w:divBdr>
        <w:top w:val="none" w:sz="0" w:space="0" w:color="auto"/>
        <w:left w:val="none" w:sz="0" w:space="0" w:color="auto"/>
        <w:bottom w:val="none" w:sz="0" w:space="0" w:color="auto"/>
        <w:right w:val="none" w:sz="0" w:space="0" w:color="auto"/>
      </w:divBdr>
    </w:div>
    <w:div w:id="1619340317">
      <w:bodyDiv w:val="1"/>
      <w:marLeft w:val="0"/>
      <w:marRight w:val="0"/>
      <w:marTop w:val="0"/>
      <w:marBottom w:val="0"/>
      <w:divBdr>
        <w:top w:val="none" w:sz="0" w:space="0" w:color="auto"/>
        <w:left w:val="none" w:sz="0" w:space="0" w:color="auto"/>
        <w:bottom w:val="none" w:sz="0" w:space="0" w:color="auto"/>
        <w:right w:val="none" w:sz="0" w:space="0" w:color="auto"/>
      </w:divBdr>
    </w:div>
    <w:div w:id="1726442552">
      <w:bodyDiv w:val="1"/>
      <w:marLeft w:val="0"/>
      <w:marRight w:val="0"/>
      <w:marTop w:val="0"/>
      <w:marBottom w:val="0"/>
      <w:divBdr>
        <w:top w:val="none" w:sz="0" w:space="0" w:color="auto"/>
        <w:left w:val="none" w:sz="0" w:space="0" w:color="auto"/>
        <w:bottom w:val="none" w:sz="0" w:space="0" w:color="auto"/>
        <w:right w:val="none" w:sz="0" w:space="0" w:color="auto"/>
      </w:divBdr>
    </w:div>
    <w:div w:id="1760053602">
      <w:bodyDiv w:val="1"/>
      <w:marLeft w:val="0"/>
      <w:marRight w:val="0"/>
      <w:marTop w:val="0"/>
      <w:marBottom w:val="0"/>
      <w:divBdr>
        <w:top w:val="none" w:sz="0" w:space="0" w:color="auto"/>
        <w:left w:val="none" w:sz="0" w:space="0" w:color="auto"/>
        <w:bottom w:val="none" w:sz="0" w:space="0" w:color="auto"/>
        <w:right w:val="none" w:sz="0" w:space="0" w:color="auto"/>
      </w:divBdr>
    </w:div>
    <w:div w:id="1771655484">
      <w:bodyDiv w:val="1"/>
      <w:marLeft w:val="0"/>
      <w:marRight w:val="0"/>
      <w:marTop w:val="0"/>
      <w:marBottom w:val="0"/>
      <w:divBdr>
        <w:top w:val="none" w:sz="0" w:space="0" w:color="auto"/>
        <w:left w:val="none" w:sz="0" w:space="0" w:color="auto"/>
        <w:bottom w:val="none" w:sz="0" w:space="0" w:color="auto"/>
        <w:right w:val="none" w:sz="0" w:space="0" w:color="auto"/>
      </w:divBdr>
    </w:div>
    <w:div w:id="212076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7</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2019-02-04T07:00:00Z</dcterms:created>
  <dcterms:modified xsi:type="dcterms:W3CDTF">2019-02-04T07:00:00Z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